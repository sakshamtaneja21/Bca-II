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0D218D" w:rsidRDefault="000D218D" w:rsidP="000D218D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C – Programming II </w:t>
      </w:r>
      <w:r w:rsidRPr="00FC0AF6">
        <w:rPr>
          <w:sz w:val="48"/>
          <w:szCs w:val="30"/>
        </w:rPr>
        <w:t>(BCA1</w:t>
      </w:r>
      <w:r>
        <w:rPr>
          <w:sz w:val="48"/>
          <w:szCs w:val="30"/>
        </w:rPr>
        <w:t>1</w:t>
      </w:r>
      <w:r>
        <w:rPr>
          <w:sz w:val="48"/>
          <w:szCs w:val="30"/>
        </w:rPr>
        <w:t>6</w:t>
      </w:r>
      <w:bookmarkStart w:id="0" w:name="_GoBack"/>
      <w:bookmarkEnd w:id="0"/>
      <w:r w:rsidRPr="00FC0AF6">
        <w:rPr>
          <w:sz w:val="48"/>
          <w:szCs w:val="30"/>
        </w:rPr>
        <w:t>A)</w:t>
      </w:r>
    </w:p>
    <w:p w:rsidR="00EC28D6" w:rsidRPr="00FC0AF6" w:rsidRDefault="000D218D" w:rsidP="00EC28D6">
      <w:pPr>
        <w:jc w:val="center"/>
        <w:rPr>
          <w:sz w:val="30"/>
          <w:szCs w:val="30"/>
        </w:rPr>
      </w:pPr>
      <w:r>
        <w:rPr>
          <w:sz w:val="48"/>
          <w:szCs w:val="30"/>
        </w:rPr>
        <w:t>Assignment</w:t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0D218D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Mr Pawan Kumar </w:t>
            </w:r>
            <w:proofErr w:type="spellStart"/>
            <w:r>
              <w:rPr>
                <w:sz w:val="30"/>
                <w:szCs w:val="30"/>
              </w:rPr>
              <w:t>Jhajharia</w:t>
            </w:r>
            <w:proofErr w:type="spellEnd"/>
          </w:p>
          <w:p w:rsidR="00EC28D6" w:rsidRPr="00FC0AF6" w:rsidRDefault="000D218D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Assistant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Default="00EC28D6" w:rsidP="00EC28D6">
      <w:pPr>
        <w:jc w:val="center"/>
        <w:rPr>
          <w:sz w:val="30"/>
          <w:szCs w:val="30"/>
        </w:rPr>
      </w:pPr>
    </w:p>
    <w:p w:rsidR="000D218D" w:rsidRPr="00FC0AF6" w:rsidRDefault="000D218D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rgUAXJcIFiwAAAA="/>
  </w:docVars>
  <w:rsids>
    <w:rsidRoot w:val="000D218D"/>
    <w:rsid w:val="00077ED0"/>
    <w:rsid w:val="000D218D"/>
    <w:rsid w:val="001C35BB"/>
    <w:rsid w:val="006B4746"/>
    <w:rsid w:val="009F1F4B"/>
    <w:rsid w:val="00A85E7F"/>
    <w:rsid w:val="00AF51F4"/>
    <w:rsid w:val="00E76AFB"/>
    <w:rsid w:val="00EC28D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174E"/>
  <w15:chartTrackingRefBased/>
  <w15:docId w15:val="{2D7DAF8E-6866-4333-8E87-C03B3C98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18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BCA%20Sem-2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cp:lastPrinted>2019-04-21T17:09:00Z</cp:lastPrinted>
  <dcterms:created xsi:type="dcterms:W3CDTF">2019-04-21T17:05:00Z</dcterms:created>
  <dcterms:modified xsi:type="dcterms:W3CDTF">2019-04-21T17:10:00Z</dcterms:modified>
</cp:coreProperties>
</file>