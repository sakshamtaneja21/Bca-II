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C3649F" w:rsidP="00EC28D6">
      <w:pPr>
        <w:jc w:val="center"/>
        <w:rPr>
          <w:sz w:val="48"/>
          <w:szCs w:val="30"/>
        </w:rPr>
      </w:pPr>
      <w:r>
        <w:rPr>
          <w:sz w:val="48"/>
          <w:szCs w:val="30"/>
        </w:rPr>
        <w:t xml:space="preserve">UNIX &amp; Shell Programming </w:t>
      </w:r>
      <w:r w:rsidR="00EC28D6" w:rsidRPr="00FC0AF6">
        <w:rPr>
          <w:sz w:val="48"/>
          <w:szCs w:val="30"/>
        </w:rPr>
        <w:t>Lab (BCA1</w:t>
      </w:r>
      <w:r>
        <w:rPr>
          <w:sz w:val="48"/>
          <w:szCs w:val="30"/>
        </w:rPr>
        <w:t>21</w:t>
      </w:r>
      <w:r w:rsidR="00EC28D6" w:rsidRPr="00FC0AF6">
        <w:rPr>
          <w:sz w:val="48"/>
          <w:szCs w:val="30"/>
        </w:rPr>
        <w:t>A)</w:t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3452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C3649F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Mr </w:t>
            </w:r>
            <w:r w:rsidRPr="00C3649F">
              <w:rPr>
                <w:sz w:val="30"/>
                <w:szCs w:val="30"/>
              </w:rPr>
              <w:t xml:space="preserve">Dinesh Kumar </w:t>
            </w:r>
            <w:proofErr w:type="spellStart"/>
            <w:r w:rsidRPr="00C3649F">
              <w:rPr>
                <w:sz w:val="30"/>
                <w:szCs w:val="30"/>
              </w:rPr>
              <w:t>Dharamdasani</w:t>
            </w:r>
            <w:bookmarkStart w:id="0" w:name="_GoBack"/>
            <w:bookmarkEnd w:id="0"/>
            <w:proofErr w:type="spellEnd"/>
          </w:p>
          <w:p w:rsidR="00EC28D6" w:rsidRPr="00FC0AF6" w:rsidRDefault="00EC28D6" w:rsidP="00C3649F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</w:t>
            </w:r>
            <w:r w:rsidR="00C3649F">
              <w:rPr>
                <w:sz w:val="30"/>
                <w:szCs w:val="30"/>
              </w:rPr>
              <w:t>istant</w:t>
            </w:r>
            <w:r w:rsidRPr="00FC0AF6">
              <w:rPr>
                <w:sz w:val="30"/>
                <w:szCs w:val="30"/>
              </w:rPr>
              <w:t xml:space="preserve"> 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08534F">
      <w:pgSz w:w="11906" w:h="16838" w:code="9"/>
      <w:pgMar w:top="851" w:right="851" w:bottom="851" w:left="851" w:header="709" w:footer="709" w:gutter="0"/>
      <w:pgBorders w:offsetFrom="page">
        <w:top w:val="handmade1" w:sz="25" w:space="24" w:color="auto"/>
        <w:left w:val="handmade1" w:sz="25" w:space="24" w:color="auto"/>
        <w:bottom w:val="handmade1" w:sz="25" w:space="24" w:color="auto"/>
        <w:right w:val="handmade1" w:sz="25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qQUAmwFJWSwAAAA="/>
  </w:docVars>
  <w:rsids>
    <w:rsidRoot w:val="00C3649F"/>
    <w:rsid w:val="00077ED0"/>
    <w:rsid w:val="0008534F"/>
    <w:rsid w:val="001C35BB"/>
    <w:rsid w:val="002E2F69"/>
    <w:rsid w:val="006B4746"/>
    <w:rsid w:val="009F1F4B"/>
    <w:rsid w:val="00A85E7F"/>
    <w:rsid w:val="00AF51F4"/>
    <w:rsid w:val="00C3649F"/>
    <w:rsid w:val="00E76AFB"/>
    <w:rsid w:val="00EC28D6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DF22-2954-4A01-879E-727E17FD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BCA%20Sem-2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3</cp:revision>
  <dcterms:created xsi:type="dcterms:W3CDTF">2019-01-28T16:42:00Z</dcterms:created>
  <dcterms:modified xsi:type="dcterms:W3CDTF">2019-01-28T16:45:00Z</dcterms:modified>
</cp:coreProperties>
</file>