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ED0" w:rsidRPr="00FC0AF6" w:rsidRDefault="00077ED0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  <w:r w:rsidRPr="00FC0AF6">
        <w:rPr>
          <w:rFonts w:cs="Times New Roman"/>
          <w:noProof/>
          <w:szCs w:val="24"/>
          <w:lang w:eastAsia="en-IN"/>
        </w:rPr>
        <w:drawing>
          <wp:inline distT="0" distB="0" distL="0" distR="0" wp14:anchorId="1E55573E" wp14:editId="4B009C5F">
            <wp:extent cx="5494020" cy="2202180"/>
            <wp:effectExtent l="0" t="0" r="0" b="7620"/>
            <wp:docPr id="3" name="Picture 1" descr="C:\Documents and Settings\Administrator\Local Settings\Temp\JECRC_University_Logo_in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\JECRC_University_Logo_in_Horizont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4975" t="15195" r="5348" b="13971"/>
                    <a:stretch/>
                  </pic:blipFill>
                  <pic:spPr bwMode="auto">
                    <a:xfrm>
                      <a:off x="0" y="0"/>
                      <a:ext cx="54940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0D218D" w:rsidRDefault="000D218D" w:rsidP="000D218D">
      <w:pPr>
        <w:jc w:val="center"/>
        <w:rPr>
          <w:sz w:val="48"/>
          <w:szCs w:val="30"/>
        </w:rPr>
      </w:pPr>
      <w:r>
        <w:rPr>
          <w:sz w:val="48"/>
          <w:szCs w:val="30"/>
        </w:rPr>
        <w:t xml:space="preserve">Operating Systems </w:t>
      </w:r>
      <w:r w:rsidRPr="00FC0AF6">
        <w:rPr>
          <w:sz w:val="48"/>
          <w:szCs w:val="30"/>
        </w:rPr>
        <w:t>(BCA1</w:t>
      </w:r>
      <w:r>
        <w:rPr>
          <w:sz w:val="48"/>
          <w:szCs w:val="30"/>
        </w:rPr>
        <w:t>13</w:t>
      </w:r>
      <w:r w:rsidRPr="00FC0AF6">
        <w:rPr>
          <w:sz w:val="48"/>
          <w:szCs w:val="30"/>
        </w:rPr>
        <w:t>A)</w:t>
      </w:r>
    </w:p>
    <w:p w:rsidR="00EC28D6" w:rsidRPr="00FC0AF6" w:rsidRDefault="000D218D" w:rsidP="00EC28D6">
      <w:pPr>
        <w:jc w:val="center"/>
        <w:rPr>
          <w:sz w:val="30"/>
          <w:szCs w:val="30"/>
        </w:rPr>
      </w:pPr>
      <w:r>
        <w:rPr>
          <w:sz w:val="48"/>
          <w:szCs w:val="30"/>
        </w:rPr>
        <w:t>Assignment</w:t>
      </w: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9"/>
        <w:gridCol w:w="3455"/>
      </w:tblGrid>
      <w:tr w:rsidR="00EC28D6" w:rsidRPr="00FC0AF6" w:rsidTr="002F5DE5">
        <w:tc>
          <w:tcPr>
            <w:tcW w:w="6912" w:type="dxa"/>
            <w:vAlign w:val="center"/>
          </w:tcPr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Submitted to:</w:t>
            </w:r>
          </w:p>
          <w:p w:rsidR="00EC28D6" w:rsidRDefault="000D218D" w:rsidP="002F5DE5">
            <w:pPr>
              <w:jc w:val="left"/>
              <w:rPr>
                <w:sz w:val="30"/>
                <w:szCs w:val="30"/>
              </w:rPr>
            </w:pPr>
            <w:bookmarkStart w:id="0" w:name="_GoBack"/>
            <w:r>
              <w:rPr>
                <w:sz w:val="30"/>
                <w:szCs w:val="30"/>
              </w:rPr>
              <w:t>Dr (Prof) Deepak Dembla</w:t>
            </w:r>
            <w:bookmarkEnd w:id="0"/>
          </w:p>
          <w:p w:rsidR="00EC28D6" w:rsidRPr="00FC0AF6" w:rsidRDefault="000D218D" w:rsidP="002F5DE5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Head of Department</w:t>
            </w:r>
          </w:p>
        </w:tc>
        <w:tc>
          <w:tcPr>
            <w:tcW w:w="3508" w:type="dxa"/>
            <w:shd w:val="clear" w:color="auto" w:fill="auto"/>
            <w:vAlign w:val="center"/>
          </w:tcPr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Submitted by:</w:t>
            </w:r>
          </w:p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Vayu Dugar (BCA)</w:t>
            </w:r>
          </w:p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Reg. No. – 18BCAN024</w:t>
            </w:r>
          </w:p>
        </w:tc>
      </w:tr>
    </w:tbl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Default="00EC28D6" w:rsidP="00EC28D6">
      <w:pPr>
        <w:jc w:val="center"/>
        <w:rPr>
          <w:sz w:val="30"/>
          <w:szCs w:val="30"/>
        </w:rPr>
      </w:pPr>
    </w:p>
    <w:p w:rsidR="000D218D" w:rsidRPr="00FC0AF6" w:rsidRDefault="000D218D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4"/>
          <w:szCs w:val="34"/>
        </w:rPr>
      </w:pPr>
      <w:r w:rsidRPr="00FC0AF6">
        <w:rPr>
          <w:sz w:val="34"/>
          <w:szCs w:val="34"/>
        </w:rPr>
        <w:t>Department of Information Technology &amp; Computer Applications</w:t>
      </w:r>
    </w:p>
    <w:p w:rsidR="00EC28D6" w:rsidRPr="00FC0AF6" w:rsidRDefault="00EC28D6" w:rsidP="00EC28D6">
      <w:pPr>
        <w:jc w:val="center"/>
        <w:rPr>
          <w:sz w:val="48"/>
          <w:szCs w:val="30"/>
        </w:rPr>
      </w:pPr>
      <w:r w:rsidRPr="00FC0AF6">
        <w:rPr>
          <w:sz w:val="48"/>
          <w:szCs w:val="30"/>
        </w:rPr>
        <w:t>JECRC University, Jaipur</w:t>
      </w:r>
    </w:p>
    <w:p w:rsidR="00EC28D6" w:rsidRPr="00FC0AF6" w:rsidRDefault="00EC28D6" w:rsidP="00EC28D6">
      <w:pPr>
        <w:jc w:val="center"/>
        <w:rPr>
          <w:sz w:val="34"/>
          <w:szCs w:val="34"/>
        </w:rPr>
      </w:pPr>
      <w:r w:rsidRPr="00FC0AF6">
        <w:rPr>
          <w:sz w:val="34"/>
          <w:szCs w:val="34"/>
        </w:rPr>
        <w:t>January – May 2019</w:t>
      </w:r>
    </w:p>
    <w:sectPr w:rsidR="00EC28D6" w:rsidRPr="00FC0AF6" w:rsidSect="00077ED0">
      <w:pgSz w:w="11906" w:h="16838" w:code="9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attachedTemplate r:id="rId1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tzS0NLY0MjQwsjBT0lEKTi0uzszPAykwrgUAXJcIFiwAAAA="/>
  </w:docVars>
  <w:rsids>
    <w:rsidRoot w:val="000D218D"/>
    <w:rsid w:val="00077ED0"/>
    <w:rsid w:val="000D218D"/>
    <w:rsid w:val="001B3993"/>
    <w:rsid w:val="001C35BB"/>
    <w:rsid w:val="006B4746"/>
    <w:rsid w:val="009F1F4B"/>
    <w:rsid w:val="00A85E7F"/>
    <w:rsid w:val="00AF51F4"/>
    <w:rsid w:val="00E76AFB"/>
    <w:rsid w:val="00EC28D6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174E"/>
  <w15:chartTrackingRefBased/>
  <w15:docId w15:val="{2D7DAF8E-6866-4333-8E87-C03B3C98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1F4B"/>
    <w:pPr>
      <w:pBdr>
        <w:bottom w:val="single" w:sz="8" w:space="4" w:color="5B9BD5" w:themeColor="accent1"/>
      </w:pBdr>
      <w:spacing w:after="300"/>
      <w:contextualSpacing/>
      <w:jc w:val="center"/>
    </w:pPr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F1F4B"/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table" w:customStyle="1" w:styleId="TableGrid1">
    <w:name w:val="Table Grid1"/>
    <w:basedOn w:val="TableNormal"/>
    <w:next w:val="TableGrid"/>
    <w:uiPriority w:val="59"/>
    <w:rsid w:val="00EC28D6"/>
    <w:pPr>
      <w:spacing w:after="0"/>
      <w:jc w:val="left"/>
    </w:pPr>
    <w:rPr>
      <w:rFonts w:ascii="Segoe UI Semibold" w:hAnsi="Segoe UI Semibold"/>
      <w:color w:val="auto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C28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218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1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yu%20Dugar\Documents\BCA\BCA%20Sem-2\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2</cp:revision>
  <cp:lastPrinted>2019-04-21T17:09:00Z</cp:lastPrinted>
  <dcterms:created xsi:type="dcterms:W3CDTF">2019-04-21T17:10:00Z</dcterms:created>
  <dcterms:modified xsi:type="dcterms:W3CDTF">2019-04-21T17:10:00Z</dcterms:modified>
</cp:coreProperties>
</file>